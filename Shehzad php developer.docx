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BE" w:rsidRPr="00512869" w:rsidRDefault="00B905A7" w:rsidP="002D0636">
      <w:pPr>
        <w:pStyle w:val="Title"/>
        <w:pBdr>
          <w:bottom w:val="single" w:sz="8" w:space="2" w:color="B83D68"/>
        </w:pBdr>
        <w:spacing w:afterLines="40"/>
        <w:rPr>
          <w:rFonts w:asciiTheme="minorHAnsi" w:hAnsiTheme="minorHAnsi" w:cstheme="minorHAnsi"/>
          <w:color w:val="auto"/>
          <w:sz w:val="36"/>
          <w:szCs w:val="36"/>
        </w:rPr>
      </w:pPr>
      <w:r w:rsidRPr="00512869">
        <w:rPr>
          <w:rFonts w:asciiTheme="minorHAnsi" w:hAnsiTheme="minorHAnsi" w:cstheme="minorHAnsi"/>
          <w:color w:val="auto"/>
          <w:sz w:val="36"/>
          <w:szCs w:val="36"/>
        </w:rPr>
        <w:t>Shehzad</w:t>
      </w:r>
      <w:r w:rsidR="00DA2118" w:rsidRPr="00512869">
        <w:rPr>
          <w:rFonts w:asciiTheme="minorHAnsi" w:hAnsiTheme="minorHAnsi" w:cstheme="minorHAnsi"/>
          <w:color w:val="auto"/>
          <w:sz w:val="36"/>
          <w:szCs w:val="36"/>
        </w:rPr>
        <w:t xml:space="preserve"> Ahmed</w:t>
      </w:r>
      <w:r w:rsidR="006D7CD6" w:rsidRPr="00512869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r w:rsidRPr="00512869">
        <w:rPr>
          <w:rFonts w:asciiTheme="minorHAnsi" w:hAnsiTheme="minorHAnsi" w:cstheme="minorHAnsi"/>
          <w:color w:val="auto"/>
          <w:sz w:val="36"/>
          <w:szCs w:val="36"/>
        </w:rPr>
        <w:t>Sayyed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811"/>
        <w:gridCol w:w="4812"/>
      </w:tblGrid>
      <w:tr w:rsidR="00826945" w:rsidRPr="00512869" w:rsidTr="00DA3C33"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6945" w:rsidRPr="00512869" w:rsidRDefault="00826945" w:rsidP="00B905A7">
            <w:pPr>
              <w:spacing w:after="20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2869">
              <w:rPr>
                <w:rFonts w:asciiTheme="minorHAnsi" w:hAnsiTheme="minorHAnsi" w:cstheme="minorHAnsi"/>
                <w:b/>
                <w:sz w:val="20"/>
                <w:szCs w:val="20"/>
              </w:rPr>
              <w:t>Email:</w:t>
            </w:r>
            <w:r w:rsidR="00B905A7" w:rsidRPr="00512869">
              <w:rPr>
                <w:rFonts w:asciiTheme="minorHAnsi" w:hAnsiTheme="minorHAnsi" w:cstheme="minorHAnsi"/>
                <w:b/>
                <w:sz w:val="20"/>
                <w:szCs w:val="20"/>
              </w:rPr>
              <w:t>Shehzad215@gmail.com</w:t>
            </w:r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3C33" w:rsidRPr="00512869" w:rsidRDefault="0030130C" w:rsidP="00392BBE">
            <w:pPr>
              <w:spacing w:after="2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2869">
              <w:rPr>
                <w:rFonts w:asciiTheme="minorHAnsi" w:hAnsiTheme="minorHAnsi" w:cstheme="minorHAnsi"/>
                <w:b/>
                <w:sz w:val="20"/>
                <w:szCs w:val="20"/>
              </w:rPr>
              <w:t>Mob</w:t>
            </w:r>
            <w:r w:rsidR="00826945" w:rsidRPr="00512869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B905A7" w:rsidRPr="00512869">
              <w:rPr>
                <w:rFonts w:asciiTheme="minorHAnsi" w:hAnsiTheme="minorHAnsi" w:cstheme="minorHAnsi"/>
                <w:sz w:val="20"/>
                <w:szCs w:val="20"/>
              </w:rPr>
              <w:t>8898927606</w:t>
            </w:r>
            <w:r w:rsidR="00392BBE" w:rsidRPr="00512869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50668A" w:rsidRPr="00512869">
              <w:rPr>
                <w:rFonts w:asciiTheme="minorHAnsi" w:hAnsiTheme="minorHAnsi" w:cstheme="minorHAnsi"/>
                <w:sz w:val="20"/>
                <w:szCs w:val="20"/>
              </w:rPr>
              <w:t>8369304412</w:t>
            </w:r>
          </w:p>
        </w:tc>
      </w:tr>
    </w:tbl>
    <w:p w:rsidR="00291FF6" w:rsidRPr="00512869" w:rsidRDefault="00291FF6" w:rsidP="00826945">
      <w:pPr>
        <w:rPr>
          <w:rFonts w:asciiTheme="minorHAnsi" w:hAnsiTheme="minorHAnsi" w:cstheme="minorHAnsi"/>
          <w:b/>
          <w:sz w:val="20"/>
          <w:szCs w:val="20"/>
        </w:rPr>
      </w:pPr>
    </w:p>
    <w:p w:rsidR="00826945" w:rsidRPr="00512869" w:rsidRDefault="00CF2DFC" w:rsidP="00826945">
      <w:pPr>
        <w:rPr>
          <w:rFonts w:asciiTheme="minorHAnsi" w:hAnsiTheme="minorHAnsi" w:cstheme="minorHAnsi"/>
          <w:b/>
          <w:sz w:val="20"/>
          <w:szCs w:val="20"/>
        </w:rPr>
      </w:pPr>
      <w:r w:rsidRPr="00512869">
        <w:rPr>
          <w:rFonts w:asciiTheme="minorHAnsi" w:hAnsiTheme="minorHAnsi" w:cstheme="minorHAnsi"/>
          <w:b/>
          <w:sz w:val="20"/>
          <w:szCs w:val="20"/>
        </w:rPr>
        <w:t>Summary:</w:t>
      </w:r>
    </w:p>
    <w:p w:rsidR="00826945" w:rsidRPr="00512869" w:rsidRDefault="00E42B43" w:rsidP="00CF2DFC">
      <w:pPr>
        <w:pStyle w:val="ListParagraph"/>
        <w:numPr>
          <w:ilvl w:val="0"/>
          <w:numId w:val="10"/>
        </w:num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12869">
        <w:rPr>
          <w:rFonts w:asciiTheme="minorHAnsi" w:hAnsiTheme="minorHAnsi" w:cstheme="minorHAnsi"/>
          <w:b/>
          <w:sz w:val="20"/>
          <w:szCs w:val="20"/>
        </w:rPr>
        <w:t>7</w:t>
      </w:r>
      <w:r w:rsidR="00CF2DFC" w:rsidRPr="00512869">
        <w:rPr>
          <w:rFonts w:asciiTheme="minorHAnsi" w:hAnsiTheme="minorHAnsi" w:cstheme="minorHAnsi"/>
          <w:b/>
          <w:sz w:val="20"/>
          <w:szCs w:val="20"/>
        </w:rPr>
        <w:t xml:space="preserve"> years of experience in Product Development, Optimization &amp; Management with expertise in multiple domains such as Travel Services, E-co</w:t>
      </w:r>
      <w:r w:rsidR="002C4D90" w:rsidRPr="00512869">
        <w:rPr>
          <w:rFonts w:asciiTheme="minorHAnsi" w:hAnsiTheme="minorHAnsi" w:cstheme="minorHAnsi"/>
          <w:b/>
          <w:sz w:val="20"/>
          <w:szCs w:val="20"/>
        </w:rPr>
        <w:t>mmerce, Finance and IT services And News Portal.</w:t>
      </w:r>
    </w:p>
    <w:p w:rsidR="00CF2DFC" w:rsidRPr="00512869" w:rsidRDefault="00CF2DFC" w:rsidP="00CF2DFC">
      <w:pPr>
        <w:pStyle w:val="ListParagraph"/>
        <w:numPr>
          <w:ilvl w:val="0"/>
          <w:numId w:val="10"/>
        </w:num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12869">
        <w:rPr>
          <w:rFonts w:asciiTheme="minorHAnsi" w:hAnsiTheme="minorHAnsi" w:cstheme="minorHAnsi"/>
          <w:b/>
          <w:sz w:val="20"/>
          <w:szCs w:val="20"/>
        </w:rPr>
        <w:t>Expertise in web application development, maintenance &amp; product management.</w:t>
      </w:r>
    </w:p>
    <w:p w:rsidR="00BA7093" w:rsidRPr="00512869" w:rsidRDefault="00CF2DFC" w:rsidP="009F71AE">
      <w:pPr>
        <w:pStyle w:val="Default"/>
        <w:rPr>
          <w:rFonts w:asciiTheme="minorHAnsi" w:hAnsiTheme="minorHAnsi" w:cstheme="minorHAnsi"/>
          <w:color w:val="auto"/>
        </w:rPr>
      </w:pPr>
      <w:r w:rsidRPr="00512869">
        <w:rPr>
          <w:rFonts w:asciiTheme="minorHAnsi" w:hAnsiTheme="minorHAnsi" w:cstheme="minorHAnsi"/>
          <w:color w:val="auto"/>
        </w:rPr>
        <w:t xml:space="preserve"> </w:t>
      </w:r>
    </w:p>
    <w:p w:rsidR="00BA7093" w:rsidRPr="00512869" w:rsidRDefault="00BA7093" w:rsidP="00826945">
      <w:pPr>
        <w:rPr>
          <w:rFonts w:asciiTheme="minorHAnsi" w:hAnsiTheme="minorHAnsi" w:cstheme="minorHAnsi"/>
          <w:b/>
          <w:sz w:val="20"/>
          <w:szCs w:val="20"/>
        </w:rPr>
      </w:pPr>
    </w:p>
    <w:p w:rsidR="00826945" w:rsidRPr="00512869" w:rsidRDefault="00831B2E" w:rsidP="00826945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512869">
        <w:rPr>
          <w:rFonts w:asciiTheme="minorHAnsi" w:hAnsiTheme="minorHAnsi" w:cstheme="minorHAnsi"/>
          <w:b/>
          <w:sz w:val="20"/>
          <w:szCs w:val="20"/>
        </w:rPr>
        <w:t>Work Experience</w:t>
      </w:r>
    </w:p>
    <w:p w:rsidR="00826945" w:rsidRPr="00512869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17D6A" w:rsidRPr="00512869" w:rsidRDefault="00F17D6A" w:rsidP="00F17D6A">
      <w:pPr>
        <w:jc w:val="both"/>
        <w:rPr>
          <w:rFonts w:asciiTheme="minorHAnsi" w:hAnsiTheme="minorHAnsi" w:cstheme="minorHAnsi"/>
          <w:b/>
        </w:rPr>
      </w:pPr>
      <w:r w:rsidRPr="00512869">
        <w:rPr>
          <w:rFonts w:asciiTheme="minorHAnsi" w:hAnsiTheme="minorHAnsi" w:cstheme="minorHAnsi"/>
          <w:b/>
        </w:rPr>
        <w:t>Puratech Solutions (I) Pvt. Ltd.                                                                        24/07/2017 -Till Date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  <w:b/>
        </w:rPr>
      </w:pP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Task assignment, part of software development team and ensure timely deliverables.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Responsible for communicating project timelines, status updates and deliverables.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Managing web services, structuring and optimizing database &amp; service uptime for product.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Manage system infra to cover all security aspects.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Implement process defined by the higher management in team.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Coding, Developing, Unit Testing, Debugging Websites as per SRS provided.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Coordinate with clients, gather client’s requirements and support.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Coordinate &amp; communicate with directors to decide features and enhancement in product.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joined the organization as PHP developer, later promoted to Senior Developer &amp; Technical Lead.</w:t>
      </w:r>
    </w:p>
    <w:p w:rsidR="00F17D6A" w:rsidRPr="00512869" w:rsidRDefault="00F17D6A" w:rsidP="00F17D6A">
      <w:pPr>
        <w:jc w:val="both"/>
        <w:rPr>
          <w:rFonts w:asciiTheme="minorHAnsi" w:hAnsiTheme="minorHAnsi" w:cstheme="minorHAnsi"/>
          <w:b/>
        </w:rPr>
      </w:pPr>
    </w:p>
    <w:p w:rsidR="002C4D90" w:rsidRPr="00512869" w:rsidRDefault="002C4D90" w:rsidP="00F17D6A">
      <w:pPr>
        <w:jc w:val="both"/>
        <w:rPr>
          <w:rFonts w:asciiTheme="minorHAnsi" w:hAnsiTheme="minorHAnsi" w:cstheme="minorHAnsi"/>
          <w:b/>
        </w:rPr>
      </w:pPr>
      <w:r w:rsidRPr="00512869">
        <w:rPr>
          <w:rFonts w:asciiTheme="minorHAnsi" w:hAnsiTheme="minorHAnsi" w:cstheme="minorHAnsi"/>
          <w:b/>
        </w:rPr>
        <w:t xml:space="preserve">Desi Design Technologies.                                                                               Oct 2015 – July 2017   </w:t>
      </w:r>
    </w:p>
    <w:p w:rsidR="002C4D90" w:rsidRPr="00512869" w:rsidRDefault="002C4D90" w:rsidP="00F17D6A">
      <w:pPr>
        <w:jc w:val="both"/>
        <w:rPr>
          <w:rFonts w:asciiTheme="minorHAnsi" w:hAnsiTheme="minorHAnsi" w:cstheme="minorHAnsi"/>
          <w:b/>
        </w:rPr>
      </w:pPr>
      <w:r w:rsidRPr="00512869">
        <w:rPr>
          <w:rFonts w:asciiTheme="minorHAnsi" w:hAnsiTheme="minorHAnsi" w:cstheme="minorHAnsi"/>
          <w:b/>
        </w:rPr>
        <w:t xml:space="preserve">   </w:t>
      </w:r>
    </w:p>
    <w:p w:rsidR="002C4D90" w:rsidRPr="00512869" w:rsidRDefault="002C4D90" w:rsidP="002C4D9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Worked with team of 5 People including business team, Design team, and Development team.</w:t>
      </w:r>
    </w:p>
    <w:p w:rsidR="00F17D6A" w:rsidRPr="00512869" w:rsidRDefault="002C4D90" w:rsidP="00F17D6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</w:rPr>
      </w:pPr>
      <w:r w:rsidRPr="00512869">
        <w:rPr>
          <w:rFonts w:asciiTheme="minorHAnsi" w:hAnsiTheme="minorHAnsi" w:cstheme="minorHAnsi"/>
        </w:rPr>
        <w:t>Played multiple roles as and when required with my core role As PHP Developer And HTML Developer</w:t>
      </w:r>
    </w:p>
    <w:p w:rsidR="002C4D90" w:rsidRPr="00512869" w:rsidRDefault="002C4D90" w:rsidP="002C4D9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Working with HTML, CSS, Bootstrap, JAVA SCRIPT,Jquery,Ajax ,PHP and Mysql</w:t>
      </w:r>
    </w:p>
    <w:p w:rsidR="009F71AE" w:rsidRPr="00512869" w:rsidRDefault="009F71AE" w:rsidP="009F71AE">
      <w:pPr>
        <w:pStyle w:val="Default"/>
        <w:rPr>
          <w:rFonts w:asciiTheme="minorHAnsi" w:hAnsiTheme="minorHAnsi" w:cstheme="minorHAnsi"/>
        </w:rPr>
      </w:pPr>
    </w:p>
    <w:p w:rsidR="00CA58DB" w:rsidRPr="00512869" w:rsidRDefault="009F71AE" w:rsidP="009F71AE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12869">
        <w:rPr>
          <w:rFonts w:asciiTheme="minorHAnsi" w:hAnsiTheme="minorHAnsi" w:cstheme="minorHAnsi"/>
          <w:b/>
          <w:bCs/>
          <w:sz w:val="23"/>
          <w:szCs w:val="23"/>
        </w:rPr>
        <w:t>Professional Skill Set: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Programming Languages/Technologies: PHP, HTML, JavaScript, CSS, AJAX, JSON.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JavaScript Libraries: jQuery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Basic Knowledge of Technologies: Angular.js,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MVC Frameworks: CakePHP, CodeIgniter,MVC, Core PHP, Wordpress.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Web Designing: Bootstrap, Responsive Page Designing.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IDE: NetBeans, Sublime Text 3, Notepad++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Remote Control: Teamviewer, AnyDesk, Skype.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APIs: Facebook API, Soap &amp; Rest API, HybridAuth Login, Google Maps API, Google Analytics API, LinkedIn API, Currency APIs, Google/Facebook/LinkedIn login APIs, Web Services.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 xml:space="preserve">▪ Payment Gateways: PayTabs, PayuMoney, PayPal, ICICI, CC Avenue, Authorize.net, </w:t>
      </w:r>
      <w:proofErr w:type="spellStart"/>
      <w:r w:rsidRPr="00512869">
        <w:rPr>
          <w:rFonts w:asciiTheme="minorHAnsi" w:hAnsiTheme="minorHAnsi" w:cstheme="minorHAnsi"/>
        </w:rPr>
        <w:t>instamojo</w:t>
      </w:r>
      <w:proofErr w:type="spellEnd"/>
      <w:r w:rsidRPr="00512869">
        <w:rPr>
          <w:rFonts w:asciiTheme="minorHAnsi" w:hAnsiTheme="minorHAnsi" w:cstheme="minorHAnsi"/>
        </w:rPr>
        <w:t>.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Database: MySQL, MSSQL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Database Management Tools: PHP Myadmin, Mysql Workbench, SQLyog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 xml:space="preserve">▪ File Transfers: Filezilla, Cpanel, 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Servers: Apache Web Server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 xml:space="preserve">▪ Operating Systems: Windows XP/Vista/7/8/10, </w:t>
      </w:r>
      <w:proofErr w:type="spellStart"/>
      <w:r w:rsidRPr="00512869">
        <w:rPr>
          <w:rFonts w:asciiTheme="minorHAnsi" w:hAnsiTheme="minorHAnsi" w:cstheme="minorHAnsi"/>
        </w:rPr>
        <w:t>Ubuntu</w:t>
      </w:r>
      <w:proofErr w:type="spellEnd"/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Code Versioning Tools: SVN, GIT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Project Management Tools: Mentis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Concepts: OOPS concepts in PHP, Data Structure &amp; Algorithms.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Technical Support, Client Handling, Requirement Gathering, Development.</w:t>
      </w:r>
    </w:p>
    <w:p w:rsidR="009F71AE" w:rsidRPr="00512869" w:rsidRDefault="009F71AE" w:rsidP="009F71A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▪ Strong Communication &amp; Interpersonal skills</w:t>
      </w:r>
    </w:p>
    <w:p w:rsidR="009F71AE" w:rsidRPr="00512869" w:rsidRDefault="009F71AE" w:rsidP="009F71AE">
      <w:pPr>
        <w:pStyle w:val="Default"/>
        <w:rPr>
          <w:rFonts w:asciiTheme="minorHAnsi" w:hAnsiTheme="minorHAnsi" w:cstheme="minorHAnsi"/>
        </w:rPr>
      </w:pPr>
    </w:p>
    <w:p w:rsidR="009F71AE" w:rsidRPr="00512869" w:rsidRDefault="009F71AE" w:rsidP="009F71AE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12869">
        <w:rPr>
          <w:rFonts w:asciiTheme="minorHAnsi" w:hAnsiTheme="minorHAnsi" w:cstheme="minorHAnsi"/>
          <w:b/>
          <w:bCs/>
          <w:sz w:val="23"/>
          <w:szCs w:val="23"/>
        </w:rPr>
        <w:t>Projects:</w:t>
      </w:r>
    </w:p>
    <w:p w:rsidR="00E42B43" w:rsidRPr="00512869" w:rsidRDefault="00E42B43">
      <w:pPr>
        <w:rPr>
          <w:rFonts w:asciiTheme="minorHAnsi" w:hAnsiTheme="minorHAnsi" w:cstheme="minorHAnsi"/>
          <w:b/>
        </w:rPr>
      </w:pPr>
    </w:p>
    <w:p w:rsidR="002D0636" w:rsidRDefault="002D063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Mind Body Health (</w:t>
      </w:r>
      <w:hyperlink r:id="rId7" w:history="1">
        <w:r w:rsidRPr="002D0636">
          <w:rPr>
            <w:rStyle w:val="Hyperlink"/>
            <w:rFonts w:asciiTheme="minorHAnsi" w:hAnsiTheme="minorHAnsi" w:cstheme="minorHAnsi"/>
            <w:b/>
          </w:rPr>
          <w:t>https://mbh.epuratech.com/)</w:t>
        </w:r>
      </w:hyperlink>
    </w:p>
    <w:p w:rsidR="002D0636" w:rsidRDefault="002D0636" w:rsidP="002D0636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 Co</w:t>
      </w:r>
      <w:r>
        <w:rPr>
          <w:rFonts w:asciiTheme="minorHAnsi" w:hAnsiTheme="minorHAnsi" w:cstheme="minorHAnsi"/>
        </w:rPr>
        <w:t xml:space="preserve">nfigure the admin panel for multiple user and assigning rights and roles. </w:t>
      </w:r>
    </w:p>
    <w:p w:rsidR="002D0636" w:rsidRDefault="002D0636" w:rsidP="002D0636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</w:rPr>
        <w:t xml:space="preserve"> setup multiple pages as per added keyword from backend with all SEO fields</w:t>
      </w:r>
    </w:p>
    <w:p w:rsidR="002D0636" w:rsidRDefault="002D0636" w:rsidP="002D0636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</w:rPr>
        <w:t xml:space="preserve"> Setup dynamic SEO page for front-end pages</w:t>
      </w:r>
    </w:p>
    <w:p w:rsidR="002D0636" w:rsidRDefault="002D0636">
      <w:pPr>
        <w:rPr>
          <w:rFonts w:asciiTheme="minorHAnsi" w:hAnsiTheme="minorHAnsi" w:cstheme="minorHAnsi"/>
          <w:b/>
        </w:rPr>
      </w:pPr>
    </w:p>
    <w:p w:rsidR="002D0636" w:rsidRDefault="002D0636">
      <w:pPr>
        <w:rPr>
          <w:rFonts w:asciiTheme="minorHAnsi" w:hAnsiTheme="minorHAnsi" w:cstheme="minorHAnsi"/>
          <w:b/>
        </w:rPr>
      </w:pPr>
    </w:p>
    <w:p w:rsidR="002D0636" w:rsidRDefault="002D0636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EtosGlobal</w:t>
      </w:r>
      <w:proofErr w:type="spellEnd"/>
      <w:r>
        <w:rPr>
          <w:rFonts w:asciiTheme="minorHAnsi" w:hAnsiTheme="minorHAnsi" w:cstheme="minorHAnsi"/>
          <w:b/>
        </w:rPr>
        <w:t xml:space="preserve"> (</w:t>
      </w:r>
      <w:hyperlink r:id="rId8" w:history="1">
        <w:r w:rsidRPr="002D0636">
          <w:rPr>
            <w:rStyle w:val="Hyperlink"/>
            <w:rFonts w:asciiTheme="minorHAnsi" w:hAnsiTheme="minorHAnsi" w:cstheme="minorHAnsi"/>
            <w:b/>
          </w:rPr>
          <w:t>https://www.etosglobal.com/</w:t>
        </w:r>
      </w:hyperlink>
      <w:r>
        <w:rPr>
          <w:rFonts w:asciiTheme="minorHAnsi" w:hAnsiTheme="minorHAnsi" w:cstheme="minorHAnsi"/>
          <w:b/>
        </w:rPr>
        <w:t>)</w:t>
      </w:r>
    </w:p>
    <w:p w:rsidR="002D0636" w:rsidRDefault="002D0636">
      <w:pPr>
        <w:rPr>
          <w:rFonts w:asciiTheme="minorHAnsi" w:hAnsiTheme="minorHAnsi" w:cstheme="minorHAnsi"/>
          <w:b/>
        </w:rPr>
      </w:pPr>
    </w:p>
    <w:p w:rsidR="002D0636" w:rsidRDefault="002D0636" w:rsidP="002D0636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 Co</w:t>
      </w:r>
      <w:r>
        <w:rPr>
          <w:rFonts w:asciiTheme="minorHAnsi" w:hAnsiTheme="minorHAnsi" w:cstheme="minorHAnsi"/>
        </w:rPr>
        <w:t xml:space="preserve">nfigure the admin panel for multiple user and assigning rights and roles. </w:t>
      </w:r>
    </w:p>
    <w:p w:rsidR="002D0636" w:rsidRDefault="002D0636" w:rsidP="002D0636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</w:rPr>
        <w:t xml:space="preserve"> setup multiple pages as per added keyword from backend with all SEO fields</w:t>
      </w:r>
    </w:p>
    <w:p w:rsidR="002D0636" w:rsidRDefault="002D0636" w:rsidP="002D0636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</w:rPr>
        <w:t xml:space="preserve"> Setup dynamic SEO page for front-end pages</w:t>
      </w:r>
    </w:p>
    <w:p w:rsidR="002D0636" w:rsidRDefault="002D0636" w:rsidP="002D0636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</w:rPr>
        <w:t xml:space="preserve"> interconnect multiple databases to store enquiries</w:t>
      </w:r>
    </w:p>
    <w:p w:rsidR="002D0636" w:rsidRDefault="002D0636">
      <w:pPr>
        <w:rPr>
          <w:rFonts w:asciiTheme="minorHAnsi" w:hAnsiTheme="minorHAnsi" w:cstheme="minorHAnsi"/>
          <w:b/>
        </w:rPr>
      </w:pPr>
    </w:p>
    <w:p w:rsidR="002D0636" w:rsidRDefault="002D0636">
      <w:pPr>
        <w:rPr>
          <w:rFonts w:asciiTheme="minorHAnsi" w:hAnsiTheme="minorHAnsi" w:cstheme="minorHAnsi"/>
          <w:b/>
        </w:rPr>
      </w:pPr>
    </w:p>
    <w:p w:rsidR="00E42B43" w:rsidRPr="00512869" w:rsidRDefault="00E42B43">
      <w:pPr>
        <w:rPr>
          <w:rFonts w:asciiTheme="minorHAnsi" w:hAnsiTheme="minorHAnsi" w:cstheme="minorHAnsi"/>
          <w:b/>
        </w:rPr>
      </w:pPr>
      <w:r w:rsidRPr="00512869">
        <w:rPr>
          <w:rFonts w:asciiTheme="minorHAnsi" w:hAnsiTheme="minorHAnsi" w:cstheme="minorHAnsi"/>
          <w:b/>
        </w:rPr>
        <w:t>Birla College (</w:t>
      </w:r>
      <w:hyperlink r:id="rId9" w:history="1">
        <w:r w:rsidRPr="00512869">
          <w:rPr>
            <w:rStyle w:val="Hyperlink"/>
            <w:rFonts w:asciiTheme="minorHAnsi" w:hAnsiTheme="minorHAnsi" w:cstheme="minorHAnsi"/>
            <w:b/>
          </w:rPr>
          <w:t>https://bc.bkbirlacollegekalyan.com</w:t>
        </w:r>
      </w:hyperlink>
      <w:r w:rsidRPr="00512869">
        <w:rPr>
          <w:rFonts w:asciiTheme="minorHAnsi" w:hAnsiTheme="minorHAnsi" w:cstheme="minorHAnsi"/>
          <w:b/>
        </w:rPr>
        <w:t>)</w:t>
      </w:r>
    </w:p>
    <w:p w:rsidR="00640A6F" w:rsidRPr="00512869" w:rsidRDefault="00640A6F" w:rsidP="00640A6F">
      <w:pPr>
        <w:rPr>
          <w:rFonts w:asciiTheme="minorHAnsi" w:hAnsiTheme="minorHAnsi" w:cstheme="minorHAnsi"/>
        </w:rPr>
      </w:pPr>
    </w:p>
    <w:p w:rsidR="00640A6F" w:rsidRPr="00512869" w:rsidRDefault="00640A6F" w:rsidP="00640A6F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 Configure the admin panel with a variety of user rights and roles.</w:t>
      </w:r>
    </w:p>
    <w:p w:rsidR="00640A6F" w:rsidRPr="00512869" w:rsidRDefault="00640A6F" w:rsidP="00640A6F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 Configure many modules with user rights assigned by the master administrator or the admin</w:t>
      </w:r>
    </w:p>
    <w:p w:rsidR="00640A6F" w:rsidRPr="00512869" w:rsidRDefault="00640A6F" w:rsidP="00640A6F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 Establish a staff login panel with many modules assigned by the admin.</w:t>
      </w:r>
    </w:p>
    <w:p w:rsidR="00640A6F" w:rsidRPr="00512869" w:rsidRDefault="00640A6F" w:rsidP="00640A6F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 Create a front-end website that is fully dynamic according to HTML layout</w:t>
      </w:r>
    </w:p>
    <w:p w:rsidR="00640A6F" w:rsidRPr="00512869" w:rsidRDefault="00640A6F" w:rsidP="00640A6F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• Configure the Student Feedback from the Job Application Module with a Specific Code and Export to PDF</w:t>
      </w:r>
    </w:p>
    <w:p w:rsidR="00640A6F" w:rsidRPr="00512869" w:rsidRDefault="00640A6F" w:rsidP="00640A6F">
      <w:pPr>
        <w:rPr>
          <w:rFonts w:asciiTheme="minorHAnsi" w:hAnsiTheme="minorHAnsi" w:cstheme="minorHAnsi"/>
          <w:b/>
        </w:rPr>
      </w:pPr>
      <w:r w:rsidRPr="00512869">
        <w:rPr>
          <w:rFonts w:asciiTheme="minorHAnsi" w:hAnsiTheme="minorHAnsi" w:cstheme="minorHAnsi"/>
        </w:rPr>
        <w:t>• Configure the export to excel feature for all forms from the admin panel listing</w:t>
      </w:r>
    </w:p>
    <w:p w:rsidR="00640A6F" w:rsidRPr="00512869" w:rsidRDefault="00640A6F" w:rsidP="00640A6F">
      <w:pPr>
        <w:rPr>
          <w:rFonts w:asciiTheme="minorHAnsi" w:hAnsiTheme="minorHAnsi" w:cstheme="minorHAnsi"/>
          <w:b/>
        </w:rPr>
      </w:pPr>
    </w:p>
    <w:p w:rsidR="00640A6F" w:rsidRPr="00512869" w:rsidRDefault="00C94447" w:rsidP="00640A6F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  <w:b/>
        </w:rPr>
        <w:t>Fojeto.com (</w:t>
      </w:r>
      <w:hyperlink r:id="rId10" w:history="1">
        <w:r w:rsidRPr="00512869">
          <w:rPr>
            <w:rStyle w:val="Hyperlink"/>
            <w:rFonts w:asciiTheme="minorHAnsi" w:hAnsiTheme="minorHAnsi" w:cstheme="minorHAnsi"/>
            <w:b/>
          </w:rPr>
          <w:t>https://fojeto.com/</w:t>
        </w:r>
      </w:hyperlink>
      <w:r w:rsidRPr="00512869">
        <w:rPr>
          <w:rFonts w:asciiTheme="minorHAnsi" w:hAnsiTheme="minorHAnsi" w:cstheme="minorHAnsi"/>
          <w:b/>
        </w:rPr>
        <w:t xml:space="preserve">) </w:t>
      </w:r>
      <w:r w:rsidRPr="00512869">
        <w:rPr>
          <w:rFonts w:asciiTheme="minorHAnsi" w:hAnsiTheme="minorHAnsi" w:cstheme="minorHAnsi"/>
        </w:rPr>
        <w:t>a website that delivers food in several categories</w:t>
      </w:r>
    </w:p>
    <w:p w:rsidR="00512869" w:rsidRPr="00512869" w:rsidRDefault="00512869" w:rsidP="00640A6F">
      <w:pPr>
        <w:rPr>
          <w:rFonts w:asciiTheme="minorHAnsi" w:hAnsiTheme="minorHAnsi" w:cstheme="minorHAnsi"/>
        </w:rPr>
      </w:pPr>
    </w:p>
    <w:p w:rsidR="00C94447" w:rsidRPr="00512869" w:rsidRDefault="00C94447" w:rsidP="00C944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Food was delivered at the time the user specified.</w:t>
      </w:r>
    </w:p>
    <w:p w:rsidR="00C94447" w:rsidRPr="00512869" w:rsidRDefault="00C94447" w:rsidP="00C944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Establish minimum and maximum delivery times based on food category</w:t>
      </w:r>
    </w:p>
    <w:p w:rsidR="00C94447" w:rsidRPr="00512869" w:rsidRDefault="00C94447" w:rsidP="00C944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 xml:space="preserve">Create an admin panel to control all modules, such as (product , user , </w:t>
      </w:r>
      <w:r w:rsidR="00512869" w:rsidRPr="00512869">
        <w:rPr>
          <w:rFonts w:asciiTheme="minorHAnsi" w:hAnsiTheme="minorHAnsi" w:cstheme="minorHAnsi"/>
        </w:rPr>
        <w:t>enquiries</w:t>
      </w:r>
      <w:r w:rsidRPr="00512869">
        <w:rPr>
          <w:rFonts w:asciiTheme="minorHAnsi" w:hAnsiTheme="minorHAnsi" w:cstheme="minorHAnsi"/>
        </w:rPr>
        <w:t>, order etc)</w:t>
      </w:r>
    </w:p>
    <w:p w:rsidR="00C94447" w:rsidRPr="00512869" w:rsidRDefault="00C94447" w:rsidP="00C944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Create a user panel to manage user activity</w:t>
      </w:r>
    </w:p>
    <w:p w:rsidR="00C94447" w:rsidRPr="00512869" w:rsidRDefault="00C94447" w:rsidP="00C944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Create a vendor panel to add and update products according to responsibilities and rights</w:t>
      </w:r>
    </w:p>
    <w:p w:rsidR="00C94447" w:rsidRPr="00512869" w:rsidRDefault="00C94447" w:rsidP="00C944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Create a delivery boy panel to deliver meals at a certain time using Google Maps</w:t>
      </w:r>
    </w:p>
    <w:p w:rsidR="00512869" w:rsidRPr="00512869" w:rsidRDefault="00512869" w:rsidP="00C944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Create a user panel to manage user activity</w:t>
      </w:r>
    </w:p>
    <w:p w:rsidR="00512869" w:rsidRPr="00512869" w:rsidRDefault="00512869" w:rsidP="00C944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build up a payment system with a limit for credited using the razorpay API</w:t>
      </w:r>
    </w:p>
    <w:p w:rsidR="00512869" w:rsidRPr="00512869" w:rsidRDefault="00512869" w:rsidP="00512869">
      <w:pPr>
        <w:rPr>
          <w:rFonts w:asciiTheme="minorHAnsi" w:hAnsiTheme="minorHAnsi" w:cstheme="minorHAnsi"/>
        </w:rPr>
      </w:pPr>
    </w:p>
    <w:p w:rsidR="00E42B43" w:rsidRPr="00512869" w:rsidRDefault="00E42B43">
      <w:pPr>
        <w:rPr>
          <w:rFonts w:asciiTheme="minorHAnsi" w:hAnsiTheme="minorHAnsi" w:cstheme="minorHAnsi"/>
          <w:b/>
        </w:rPr>
      </w:pPr>
    </w:p>
    <w:p w:rsidR="007C77A5" w:rsidRPr="00512869" w:rsidRDefault="000E159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  <w:b/>
        </w:rPr>
        <w:t>E-FEWA</w:t>
      </w:r>
      <w:r w:rsidR="009F71AE" w:rsidRPr="00512869">
        <w:rPr>
          <w:rFonts w:asciiTheme="minorHAnsi" w:hAnsiTheme="minorHAnsi" w:cstheme="minorHAnsi"/>
          <w:b/>
        </w:rPr>
        <w:t xml:space="preserve"> (</w:t>
      </w:r>
      <w:hyperlink r:id="rId11" w:history="1">
        <w:r w:rsidR="00E42B43" w:rsidRPr="00512869">
          <w:rPr>
            <w:rStyle w:val="Hyperlink"/>
            <w:rFonts w:asciiTheme="minorHAnsi" w:hAnsiTheme="minorHAnsi" w:cstheme="minorHAnsi"/>
            <w:b/>
          </w:rPr>
          <w:t>www.demo.</w:t>
        </w:r>
        <w:r w:rsidR="009F71AE" w:rsidRPr="00512869">
          <w:rPr>
            <w:rStyle w:val="Hyperlink"/>
            <w:rFonts w:asciiTheme="minorHAnsi" w:hAnsiTheme="minorHAnsi" w:cstheme="minorHAnsi"/>
            <w:b/>
          </w:rPr>
          <w:t>efewa.com</w:t>
        </w:r>
      </w:hyperlink>
      <w:r w:rsidR="009F71AE" w:rsidRPr="00512869">
        <w:rPr>
          <w:rFonts w:asciiTheme="minorHAnsi" w:hAnsiTheme="minorHAnsi" w:cstheme="minorHAnsi"/>
          <w:b/>
        </w:rPr>
        <w:t>):</w:t>
      </w:r>
      <w:r w:rsidR="009F71AE" w:rsidRPr="00512869">
        <w:rPr>
          <w:rFonts w:asciiTheme="minorHAnsi" w:hAnsiTheme="minorHAnsi" w:cstheme="minorHAnsi"/>
        </w:rPr>
        <w:t xml:space="preserve"> </w:t>
      </w:r>
    </w:p>
    <w:p w:rsidR="007C77A5" w:rsidRPr="00512869" w:rsidRDefault="009F71AE" w:rsidP="007C77A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CRM System for managing Enquiries, Leads, Quotations, Invoice, Sales, Day-to-Day Follow-ups and Demonstrations</w:t>
      </w:r>
      <w:r w:rsidR="007C77A5" w:rsidRPr="00512869">
        <w:rPr>
          <w:rFonts w:asciiTheme="minorHAnsi" w:hAnsiTheme="minorHAnsi" w:cstheme="minorHAnsi"/>
        </w:rPr>
        <w:t xml:space="preserve"> </w:t>
      </w:r>
      <w:r w:rsidR="000E159E" w:rsidRPr="00512869">
        <w:rPr>
          <w:rFonts w:asciiTheme="minorHAnsi" w:hAnsiTheme="minorHAnsi" w:cstheme="minorHAnsi"/>
        </w:rPr>
        <w:t>with</w:t>
      </w:r>
      <w:r w:rsidR="007C77A5" w:rsidRPr="00512869">
        <w:rPr>
          <w:rFonts w:asciiTheme="minorHAnsi" w:hAnsiTheme="minorHAnsi" w:cstheme="minorHAnsi"/>
        </w:rPr>
        <w:t xml:space="preserve"> Export </w:t>
      </w:r>
      <w:proofErr w:type="gramStart"/>
      <w:r w:rsidR="007C77A5" w:rsidRPr="00512869">
        <w:rPr>
          <w:rFonts w:asciiTheme="minorHAnsi" w:hAnsiTheme="minorHAnsi" w:cstheme="minorHAnsi"/>
        </w:rPr>
        <w:t>To</w:t>
      </w:r>
      <w:proofErr w:type="gramEnd"/>
      <w:r w:rsidR="007C77A5" w:rsidRPr="00512869">
        <w:rPr>
          <w:rFonts w:asciiTheme="minorHAnsi" w:hAnsiTheme="minorHAnsi" w:cstheme="minorHAnsi"/>
        </w:rPr>
        <w:t xml:space="preserve"> excel Functionality</w:t>
      </w:r>
      <w:r w:rsidRPr="00512869">
        <w:rPr>
          <w:rFonts w:asciiTheme="minorHAnsi" w:hAnsiTheme="minorHAnsi" w:cstheme="minorHAnsi"/>
        </w:rPr>
        <w:t xml:space="preserve">. </w:t>
      </w:r>
    </w:p>
    <w:p w:rsidR="007C77A5" w:rsidRPr="00512869" w:rsidRDefault="009F71AE" w:rsidP="007C77A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Market-wise analysis of Funnel Management, along with Payment Alerts, Commission Setup for Partners.</w:t>
      </w:r>
    </w:p>
    <w:p w:rsidR="007C77A5" w:rsidRPr="00512869" w:rsidRDefault="009F71AE" w:rsidP="007C77A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Exhibition Management with Analysis of conversions against the Investment.</w:t>
      </w:r>
      <w:r w:rsidR="007C77A5" w:rsidRPr="00512869">
        <w:rPr>
          <w:rFonts w:asciiTheme="minorHAnsi" w:hAnsiTheme="minorHAnsi" w:cstheme="minorHAnsi"/>
        </w:rPr>
        <w:t xml:space="preserve"> </w:t>
      </w:r>
    </w:p>
    <w:p w:rsidR="007C77A5" w:rsidRPr="00512869" w:rsidRDefault="007C77A5" w:rsidP="007C77A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>Multiple User Roll with Multiple Login Like Quote Manager , Sale Manager , Master User , Project Manager , Developer And Tester Login  as per Roles And Rights.</w:t>
      </w:r>
    </w:p>
    <w:p w:rsidR="009F71AE" w:rsidRPr="00512869" w:rsidRDefault="007C77A5" w:rsidP="007C77A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 xml:space="preserve">Issue Tracker Management. Managing Dashboards as Per Users Roles and Rights </w:t>
      </w:r>
    </w:p>
    <w:p w:rsidR="007C77A5" w:rsidRPr="00512869" w:rsidRDefault="007C77A5" w:rsidP="007C77A5">
      <w:pPr>
        <w:pStyle w:val="ListParagraph"/>
        <w:ind w:left="360"/>
        <w:rPr>
          <w:rFonts w:asciiTheme="minorHAnsi" w:hAnsiTheme="minorHAnsi" w:cstheme="minorHAnsi"/>
        </w:rPr>
      </w:pPr>
    </w:p>
    <w:p w:rsidR="00D464B4" w:rsidRPr="00512869" w:rsidRDefault="00D464B4" w:rsidP="00D464B4">
      <w:pPr>
        <w:pStyle w:val="Default"/>
        <w:rPr>
          <w:rFonts w:asciiTheme="minorHAnsi" w:hAnsiTheme="minorHAnsi" w:cstheme="minorHAnsi"/>
        </w:rPr>
      </w:pPr>
    </w:p>
    <w:p w:rsidR="00D464B4" w:rsidRPr="00853B54" w:rsidRDefault="00D464B4" w:rsidP="00D464B4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  <w:b/>
          <w:bCs/>
          <w:iCs/>
          <w:sz w:val="22"/>
          <w:szCs w:val="22"/>
        </w:rPr>
        <w:t>Luxury Villa (</w:t>
      </w:r>
      <w:hyperlink r:id="rId12" w:history="1">
        <w:r w:rsidR="00E42B43" w:rsidRPr="00512869">
          <w:rPr>
            <w:rStyle w:val="Hyperlink"/>
            <w:rFonts w:asciiTheme="minorHAnsi" w:hAnsiTheme="minorHAnsi" w:cstheme="minorHAnsi"/>
            <w:b/>
            <w:bCs/>
            <w:iCs/>
            <w:sz w:val="22"/>
            <w:szCs w:val="22"/>
          </w:rPr>
          <w:t>http://www.lvdemo.epuratech.com</w:t>
        </w:r>
      </w:hyperlink>
      <w:r w:rsidRPr="00512869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): </w:t>
      </w:r>
      <w:r w:rsidRPr="00853B54">
        <w:rPr>
          <w:rFonts w:asciiTheme="minorHAnsi" w:hAnsiTheme="minorHAnsi" w:cstheme="minorHAnsi"/>
        </w:rPr>
        <w:t xml:space="preserve">A web based solution for Customers, Tour Operators and Travel Agents dealing with Villa bookings at both B2C and B2B platforms. Third </w:t>
      </w:r>
      <w:r w:rsidRPr="00853B54">
        <w:rPr>
          <w:rFonts w:asciiTheme="minorHAnsi" w:hAnsiTheme="minorHAnsi" w:cstheme="minorHAnsi"/>
        </w:rPr>
        <w:lastRenderedPageBreak/>
        <w:t>Party Integrations like Payment Gateway, Chat Process for better customer service along with Invoice and Service Voucher generation. Villa can be taken as per Contract and Contract Seasons.</w:t>
      </w:r>
    </w:p>
    <w:p w:rsidR="000E159E" w:rsidRDefault="000E159E" w:rsidP="00D464B4">
      <w:pPr>
        <w:rPr>
          <w:rFonts w:asciiTheme="minorHAnsi" w:hAnsiTheme="minorHAnsi" w:cstheme="minorHAnsi"/>
          <w:sz w:val="20"/>
          <w:szCs w:val="20"/>
        </w:rPr>
      </w:pPr>
    </w:p>
    <w:p w:rsidR="00853B54" w:rsidRDefault="00853B54" w:rsidP="00853B54">
      <w:pPr>
        <w:rPr>
          <w:rFonts w:asciiTheme="minorHAnsi" w:hAnsiTheme="minorHAnsi" w:cstheme="minorHAnsi"/>
        </w:rPr>
      </w:pPr>
      <w:r w:rsidRPr="00853B54">
        <w:rPr>
          <w:rFonts w:asciiTheme="minorHAnsi" w:hAnsiTheme="minorHAnsi" w:cstheme="minorHAnsi"/>
          <w:b/>
        </w:rPr>
        <w:t>Problegit</w:t>
      </w:r>
      <w:r>
        <w:rPr>
          <w:rFonts w:asciiTheme="minorHAnsi" w:hAnsiTheme="minorHAnsi" w:cstheme="minorHAnsi"/>
        </w:rPr>
        <w:t xml:space="preserve"> (</w:t>
      </w:r>
      <w:hyperlink r:id="rId13" w:history="1">
        <w:r w:rsidRPr="0054674D">
          <w:rPr>
            <w:rStyle w:val="Hyperlink"/>
            <w:rFonts w:asciiTheme="minorHAnsi" w:hAnsiTheme="minorHAnsi" w:cstheme="minorHAnsi"/>
          </w:rPr>
          <w:t>http://www.prolegit.epuratech.com/</w:t>
        </w:r>
      </w:hyperlink>
      <w:r>
        <w:rPr>
          <w:rFonts w:asciiTheme="minorHAnsi" w:hAnsiTheme="minorHAnsi" w:cstheme="minorHAnsi"/>
        </w:rPr>
        <w:t xml:space="preserve">) </w:t>
      </w:r>
      <w:r w:rsidRPr="00853B54">
        <w:rPr>
          <w:rFonts w:asciiTheme="minorHAnsi" w:hAnsiTheme="minorHAnsi" w:cstheme="minorHAnsi"/>
        </w:rPr>
        <w:t>a website that uses JSON API exclusively</w:t>
      </w:r>
    </w:p>
    <w:p w:rsidR="00853B54" w:rsidRDefault="00853B54" w:rsidP="00853B54">
      <w:pPr>
        <w:rPr>
          <w:rFonts w:asciiTheme="minorHAnsi" w:hAnsiTheme="minorHAnsi" w:cstheme="minorHAnsi"/>
        </w:rPr>
      </w:pPr>
    </w:p>
    <w:p w:rsidR="00853B54" w:rsidRDefault="00853B54" w:rsidP="00853B5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853B54">
        <w:rPr>
          <w:rFonts w:asciiTheme="minorHAnsi" w:hAnsiTheme="minorHAnsi" w:cstheme="minorHAnsi"/>
        </w:rPr>
        <w:t>Create location-specific APIs, such as those for Indian states, cities, villages, talukas, and wards.</w:t>
      </w:r>
    </w:p>
    <w:p w:rsidR="00853B54" w:rsidRDefault="00853B54" w:rsidP="00853B5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853B54">
        <w:rPr>
          <w:rFonts w:asciiTheme="minorHAnsi" w:hAnsiTheme="minorHAnsi" w:cstheme="minorHAnsi"/>
        </w:rPr>
        <w:t>Establish a user panel to control all user activity</w:t>
      </w:r>
    </w:p>
    <w:p w:rsidR="00853B54" w:rsidRDefault="00853B54" w:rsidP="00853B5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853B54">
        <w:rPr>
          <w:rFonts w:asciiTheme="minorHAnsi" w:hAnsiTheme="minorHAnsi" w:cstheme="minorHAnsi"/>
        </w:rPr>
        <w:t>Establish a correct subscription plan for a connected property plan subscription</w:t>
      </w:r>
    </w:p>
    <w:p w:rsidR="00853B54" w:rsidRDefault="00853B54" w:rsidP="00853B5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853B54">
        <w:rPr>
          <w:rFonts w:asciiTheme="minorHAnsi" w:hAnsiTheme="minorHAnsi" w:cstheme="minorHAnsi"/>
        </w:rPr>
        <w:t>Establish a query form and transmit data to an API and a database</w:t>
      </w:r>
    </w:p>
    <w:p w:rsidR="00853B54" w:rsidRDefault="00853B54" w:rsidP="00D464B4">
      <w:pPr>
        <w:rPr>
          <w:rFonts w:asciiTheme="minorHAnsi" w:hAnsiTheme="minorHAnsi" w:cstheme="minorHAnsi"/>
          <w:sz w:val="20"/>
          <w:szCs w:val="20"/>
        </w:rPr>
      </w:pPr>
    </w:p>
    <w:p w:rsidR="00853B54" w:rsidRPr="00512869" w:rsidRDefault="00853B54" w:rsidP="00D464B4">
      <w:pPr>
        <w:rPr>
          <w:rFonts w:asciiTheme="minorHAnsi" w:hAnsiTheme="minorHAnsi" w:cstheme="minorHAnsi"/>
          <w:sz w:val="20"/>
          <w:szCs w:val="20"/>
        </w:rPr>
      </w:pPr>
    </w:p>
    <w:p w:rsidR="006661B6" w:rsidRDefault="006661B6" w:rsidP="00D464B4">
      <w:pPr>
        <w:rPr>
          <w:rFonts w:asciiTheme="minorHAnsi" w:hAnsiTheme="minorHAnsi" w:cstheme="minorHAnsi"/>
          <w:b/>
        </w:rPr>
      </w:pPr>
    </w:p>
    <w:p w:rsidR="006661B6" w:rsidRDefault="006661B6" w:rsidP="00D464B4">
      <w:pPr>
        <w:rPr>
          <w:rFonts w:asciiTheme="minorHAnsi" w:hAnsiTheme="minorHAnsi" w:cstheme="minorHAnsi"/>
          <w:b/>
        </w:rPr>
      </w:pPr>
    </w:p>
    <w:p w:rsidR="006661B6" w:rsidRDefault="006661B6" w:rsidP="00D464B4">
      <w:pPr>
        <w:rPr>
          <w:rFonts w:asciiTheme="minorHAnsi" w:hAnsiTheme="minorHAnsi" w:cstheme="minorHAnsi"/>
          <w:b/>
        </w:rPr>
      </w:pPr>
    </w:p>
    <w:p w:rsidR="00512869" w:rsidRDefault="00512869" w:rsidP="00D464B4">
      <w:pPr>
        <w:rPr>
          <w:rFonts w:asciiTheme="minorHAnsi" w:hAnsiTheme="minorHAnsi" w:cstheme="minorHAnsi"/>
          <w:b/>
        </w:rPr>
      </w:pPr>
      <w:r w:rsidRPr="00512869">
        <w:rPr>
          <w:rFonts w:asciiTheme="minorHAnsi" w:hAnsiTheme="minorHAnsi" w:cstheme="minorHAnsi"/>
          <w:b/>
        </w:rPr>
        <w:t>Other Working Websites</w:t>
      </w:r>
    </w:p>
    <w:p w:rsidR="00512869" w:rsidRDefault="009F60CF" w:rsidP="005128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hyperlink r:id="rId14" w:history="1">
        <w:r w:rsidR="00512869" w:rsidRPr="00512869">
          <w:rPr>
            <w:rStyle w:val="Hyperlink"/>
            <w:rFonts w:asciiTheme="minorHAnsi" w:hAnsiTheme="minorHAnsi" w:cstheme="minorHAnsi"/>
          </w:rPr>
          <w:t>https://www.etosglobal.com</w:t>
        </w:r>
      </w:hyperlink>
    </w:p>
    <w:p w:rsidR="00512869" w:rsidRDefault="009F60CF" w:rsidP="005128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hyperlink r:id="rId15" w:history="1">
        <w:r w:rsidR="00512869" w:rsidRPr="00512869">
          <w:rPr>
            <w:rStyle w:val="Hyperlink"/>
            <w:rFonts w:asciiTheme="minorHAnsi" w:hAnsiTheme="minorHAnsi" w:cstheme="minorHAnsi"/>
          </w:rPr>
          <w:t>https://www.minebling.com/</w:t>
        </w:r>
      </w:hyperlink>
    </w:p>
    <w:p w:rsidR="00512869" w:rsidRDefault="009F60CF" w:rsidP="005128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hyperlink r:id="rId16" w:history="1">
        <w:r w:rsidR="00512869" w:rsidRPr="00512869">
          <w:rPr>
            <w:rStyle w:val="Hyperlink"/>
            <w:rFonts w:asciiTheme="minorHAnsi" w:hAnsiTheme="minorHAnsi" w:cstheme="minorHAnsi"/>
          </w:rPr>
          <w:t>https://www.ardentgroup.co.in/en/</w:t>
        </w:r>
      </w:hyperlink>
    </w:p>
    <w:p w:rsidR="00512869" w:rsidRDefault="009F60CF" w:rsidP="005128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hyperlink r:id="rId17" w:history="1">
        <w:r w:rsidR="00512869" w:rsidRPr="00512869">
          <w:rPr>
            <w:rStyle w:val="Hyperlink"/>
            <w:rFonts w:asciiTheme="minorHAnsi" w:hAnsiTheme="minorHAnsi" w:cstheme="minorHAnsi"/>
          </w:rPr>
          <w:t>http://www.etosdmc.epuratech.com/</w:t>
        </w:r>
      </w:hyperlink>
    </w:p>
    <w:p w:rsidR="00512869" w:rsidRDefault="009F60CF" w:rsidP="005128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hyperlink r:id="rId18" w:history="1">
        <w:r w:rsidR="00512869" w:rsidRPr="00512869">
          <w:rPr>
            <w:rStyle w:val="Hyperlink"/>
            <w:rFonts w:asciiTheme="minorHAnsi" w:hAnsiTheme="minorHAnsi" w:cstheme="minorHAnsi"/>
          </w:rPr>
          <w:t>http://www.oemcare.epuratech.com/</w:t>
        </w:r>
      </w:hyperlink>
    </w:p>
    <w:p w:rsidR="00512869" w:rsidRDefault="009F60CF" w:rsidP="005128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hyperlink r:id="rId19" w:history="1">
        <w:r w:rsidR="00853B54" w:rsidRPr="00853B54">
          <w:rPr>
            <w:rStyle w:val="Hyperlink"/>
            <w:rFonts w:asciiTheme="minorHAnsi" w:hAnsiTheme="minorHAnsi" w:cstheme="minorHAnsi"/>
          </w:rPr>
          <w:t>https://osakaair.com/</w:t>
        </w:r>
      </w:hyperlink>
    </w:p>
    <w:p w:rsidR="00853B54" w:rsidRDefault="009F60CF" w:rsidP="005128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hyperlink r:id="rId20" w:history="1">
        <w:r w:rsidR="00853B54" w:rsidRPr="00853B54">
          <w:rPr>
            <w:rStyle w:val="Hyperlink"/>
            <w:rFonts w:asciiTheme="minorHAnsi" w:hAnsiTheme="minorHAnsi" w:cstheme="minorHAnsi"/>
          </w:rPr>
          <w:t>http://www.osedu.epuratech.com/</w:t>
        </w:r>
      </w:hyperlink>
    </w:p>
    <w:p w:rsidR="000E159E" w:rsidRPr="00512869" w:rsidRDefault="000E159E" w:rsidP="000E159E">
      <w:pPr>
        <w:rPr>
          <w:rFonts w:asciiTheme="minorHAnsi" w:hAnsiTheme="minorHAnsi" w:cstheme="minorHAnsi"/>
        </w:rPr>
      </w:pPr>
    </w:p>
    <w:p w:rsidR="000E159E" w:rsidRPr="00512869" w:rsidRDefault="000E159E" w:rsidP="000E159E">
      <w:pPr>
        <w:rPr>
          <w:rFonts w:asciiTheme="minorHAnsi" w:hAnsiTheme="minorHAnsi" w:cstheme="minorHAnsi"/>
        </w:rPr>
      </w:pPr>
    </w:p>
    <w:p w:rsidR="000E159E" w:rsidRPr="00512869" w:rsidRDefault="000E159E" w:rsidP="000E159E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 w:cstheme="minorHAnsi"/>
          <w:sz w:val="20"/>
          <w:szCs w:val="20"/>
        </w:rPr>
      </w:pPr>
      <w:r w:rsidRPr="00512869">
        <w:rPr>
          <w:rFonts w:asciiTheme="minorHAnsi" w:hAnsiTheme="minorHAnsi" w:cstheme="minorHAnsi"/>
          <w:b/>
          <w:bCs/>
          <w:sz w:val="23"/>
          <w:szCs w:val="23"/>
        </w:rPr>
        <w:t xml:space="preserve">Strengths: </w:t>
      </w:r>
      <w:r w:rsidRPr="00512869">
        <w:rPr>
          <w:rFonts w:asciiTheme="minorHAnsi" w:hAnsiTheme="minorHAnsi" w:cstheme="minorHAnsi"/>
          <w:bCs/>
          <w:sz w:val="23"/>
          <w:szCs w:val="23"/>
        </w:rPr>
        <w:t>Hardworking, Dedicated, Quality Conscious, Open-Minded &amp; always Hungry for Achieving More and Learning New Things.</w:t>
      </w:r>
    </w:p>
    <w:p w:rsidR="000E159E" w:rsidRPr="00512869" w:rsidRDefault="000E159E" w:rsidP="000E159E">
      <w:pPr>
        <w:rPr>
          <w:rFonts w:asciiTheme="minorHAnsi" w:hAnsiTheme="minorHAnsi" w:cstheme="minorHAnsi"/>
        </w:rPr>
      </w:pPr>
    </w:p>
    <w:p w:rsidR="000E159E" w:rsidRPr="00512869" w:rsidRDefault="000E159E" w:rsidP="000E159E">
      <w:pPr>
        <w:rPr>
          <w:rFonts w:asciiTheme="minorHAnsi" w:hAnsiTheme="minorHAnsi" w:cstheme="minorHAnsi"/>
        </w:rPr>
      </w:pPr>
    </w:p>
    <w:p w:rsidR="000E159E" w:rsidRPr="00512869" w:rsidRDefault="000E159E" w:rsidP="000E159E">
      <w:pPr>
        <w:rPr>
          <w:rFonts w:asciiTheme="minorHAnsi" w:hAnsiTheme="minorHAnsi" w:cstheme="minorHAnsi"/>
        </w:rPr>
      </w:pPr>
      <w:r w:rsidRPr="00512869">
        <w:rPr>
          <w:rFonts w:asciiTheme="minorHAnsi" w:hAnsiTheme="minorHAnsi" w:cstheme="minorHAnsi"/>
        </w:rPr>
        <w:t xml:space="preserve"> </w:t>
      </w:r>
    </w:p>
    <w:tbl>
      <w:tblPr>
        <w:tblStyle w:val="Style1"/>
        <w:tblW w:w="0" w:type="auto"/>
        <w:tblLook w:val="04A0"/>
      </w:tblPr>
      <w:tblGrid>
        <w:gridCol w:w="9821"/>
      </w:tblGrid>
      <w:tr w:rsidR="009C69CD" w:rsidRPr="00512869" w:rsidTr="009C69CD">
        <w:tc>
          <w:tcPr>
            <w:tcW w:w="9821" w:type="dxa"/>
          </w:tcPr>
          <w:p w:rsidR="009C69CD" w:rsidRPr="00512869" w:rsidRDefault="009C69CD" w:rsidP="0069226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12869">
              <w:rPr>
                <w:rFonts w:asciiTheme="minorHAnsi" w:hAnsiTheme="minorHAnsi" w:cstheme="minorHAnsi"/>
                <w:b/>
                <w:sz w:val="28"/>
                <w:szCs w:val="28"/>
              </w:rPr>
              <w:t>Personal Information</w:t>
            </w:r>
          </w:p>
        </w:tc>
      </w:tr>
      <w:tr w:rsidR="009C69CD" w:rsidRPr="00512869" w:rsidTr="009C69CD">
        <w:tc>
          <w:tcPr>
            <w:tcW w:w="9821" w:type="dxa"/>
          </w:tcPr>
          <w:tbl>
            <w:tblPr>
              <w:tblW w:w="9693" w:type="dxa"/>
              <w:tblInd w:w="108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/>
            </w:tblPr>
            <w:tblGrid>
              <w:gridCol w:w="3012"/>
              <w:gridCol w:w="709"/>
              <w:gridCol w:w="5737"/>
              <w:gridCol w:w="235"/>
            </w:tblGrid>
            <w:tr w:rsidR="009C69CD" w:rsidRPr="00512869" w:rsidTr="00AD3B0F">
              <w:trPr>
                <w:gridAfter w:val="1"/>
                <w:wAfter w:w="235" w:type="dxa"/>
                <w:trHeight w:val="436"/>
              </w:trPr>
              <w:tc>
                <w:tcPr>
                  <w:tcW w:w="3012" w:type="dxa"/>
                </w:tcPr>
                <w:p w:rsidR="009C69CD" w:rsidRPr="00512869" w:rsidRDefault="009C69CD" w:rsidP="00692264">
                  <w:pPr>
                    <w:ind w:left="-10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709" w:type="dxa"/>
                </w:tcPr>
                <w:p w:rsidR="009C69CD" w:rsidRPr="00512869" w:rsidRDefault="009C69CD" w:rsidP="0069226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737" w:type="dxa"/>
                </w:tcPr>
                <w:p w:rsidR="009C69CD" w:rsidRPr="00512869" w:rsidRDefault="001D72C8" w:rsidP="00692264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512869"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26</w:t>
                  </w:r>
                  <w:r w:rsidR="009C69CD" w:rsidRPr="00512869"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  <w:vertAlign w:val="superscript"/>
                    </w:rPr>
                    <w:t>th</w:t>
                  </w:r>
                  <w:r w:rsidRPr="00512869"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April, 1989</w:t>
                  </w:r>
                  <w:r w:rsidR="009C69CD" w:rsidRPr="00512869"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.</w:t>
                  </w:r>
                </w:p>
              </w:tc>
            </w:tr>
            <w:tr w:rsidR="009C69CD" w:rsidRPr="00512869" w:rsidTr="00AD3B0F">
              <w:trPr>
                <w:gridAfter w:val="1"/>
                <w:wAfter w:w="235" w:type="dxa"/>
                <w:trHeight w:val="436"/>
              </w:trPr>
              <w:tc>
                <w:tcPr>
                  <w:tcW w:w="3012" w:type="dxa"/>
                </w:tcPr>
                <w:p w:rsidR="009C69CD" w:rsidRPr="00512869" w:rsidRDefault="009C69CD" w:rsidP="00692264">
                  <w:pPr>
                    <w:ind w:left="-10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Father's Name</w:t>
                  </w:r>
                </w:p>
              </w:tc>
              <w:tc>
                <w:tcPr>
                  <w:tcW w:w="709" w:type="dxa"/>
                </w:tcPr>
                <w:p w:rsidR="009C69CD" w:rsidRPr="00512869" w:rsidRDefault="009C69CD" w:rsidP="0069226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737" w:type="dxa"/>
                </w:tcPr>
                <w:p w:rsidR="009C69CD" w:rsidRPr="00512869" w:rsidRDefault="009C69CD" w:rsidP="00692264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512869"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Shakeel Ahmed.</w:t>
                  </w:r>
                </w:p>
              </w:tc>
            </w:tr>
            <w:tr w:rsidR="009C69CD" w:rsidRPr="00512869" w:rsidTr="00AD3B0F">
              <w:trPr>
                <w:gridAfter w:val="1"/>
                <w:wAfter w:w="235" w:type="dxa"/>
                <w:trHeight w:val="436"/>
              </w:trPr>
              <w:tc>
                <w:tcPr>
                  <w:tcW w:w="3012" w:type="dxa"/>
                </w:tcPr>
                <w:p w:rsidR="009C69CD" w:rsidRPr="00512869" w:rsidRDefault="009C69CD" w:rsidP="00692264">
                  <w:pPr>
                    <w:ind w:left="-10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Languages known</w:t>
                  </w:r>
                </w:p>
              </w:tc>
              <w:tc>
                <w:tcPr>
                  <w:tcW w:w="709" w:type="dxa"/>
                </w:tcPr>
                <w:p w:rsidR="009C69CD" w:rsidRPr="00512869" w:rsidRDefault="009C69CD" w:rsidP="0069226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737" w:type="dxa"/>
                </w:tcPr>
                <w:p w:rsidR="009C69CD" w:rsidRPr="00512869" w:rsidRDefault="009C69CD" w:rsidP="00692264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512869"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English, Hindi, Marathi and Urdu.</w:t>
                  </w:r>
                </w:p>
              </w:tc>
            </w:tr>
            <w:tr w:rsidR="009C69CD" w:rsidRPr="00512869" w:rsidTr="00AD3B0F">
              <w:trPr>
                <w:gridAfter w:val="1"/>
                <w:wAfter w:w="235" w:type="dxa"/>
                <w:trHeight w:val="245"/>
              </w:trPr>
              <w:tc>
                <w:tcPr>
                  <w:tcW w:w="3012" w:type="dxa"/>
                </w:tcPr>
                <w:p w:rsidR="009C69CD" w:rsidRPr="00512869" w:rsidRDefault="009C69CD" w:rsidP="00692264">
                  <w:pPr>
                    <w:ind w:left="-10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709" w:type="dxa"/>
                </w:tcPr>
                <w:p w:rsidR="009C69CD" w:rsidRPr="00512869" w:rsidRDefault="009C69CD" w:rsidP="0069226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737" w:type="dxa"/>
                </w:tcPr>
                <w:p w:rsidR="009C69CD" w:rsidRPr="00512869" w:rsidRDefault="009C69CD" w:rsidP="0069226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B-Sector, E-line Room No.1, </w:t>
                  </w:r>
                  <w:proofErr w:type="spellStart"/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Cheeta</w:t>
                  </w:r>
                  <w:proofErr w:type="spellEnd"/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Camp, </w:t>
                  </w:r>
                  <w:proofErr w:type="spellStart"/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Trombay</w:t>
                  </w:r>
                  <w:proofErr w:type="spellEnd"/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, Mumbai – 400 088, Maharashtra, India. </w:t>
                  </w:r>
                </w:p>
              </w:tc>
            </w:tr>
            <w:tr w:rsidR="00AD3B0F" w:rsidRPr="00512869" w:rsidTr="00AD3B0F">
              <w:trPr>
                <w:trHeight w:val="245"/>
              </w:trPr>
              <w:tc>
                <w:tcPr>
                  <w:tcW w:w="3012" w:type="dxa"/>
                </w:tcPr>
                <w:p w:rsidR="00AD3B0F" w:rsidRPr="00512869" w:rsidRDefault="00AD3B0F" w:rsidP="00201AD0">
                  <w:pPr>
                    <w:ind w:left="-10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Passport Number</w:t>
                  </w:r>
                </w:p>
              </w:tc>
              <w:tc>
                <w:tcPr>
                  <w:tcW w:w="709" w:type="dxa"/>
                </w:tcPr>
                <w:p w:rsidR="00AD3B0F" w:rsidRPr="00512869" w:rsidRDefault="00AD3B0F" w:rsidP="00201AD0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737" w:type="dxa"/>
                </w:tcPr>
                <w:p w:rsidR="00AD3B0F" w:rsidRPr="00512869" w:rsidRDefault="00AD3B0F" w:rsidP="00201AD0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N0540788</w:t>
                  </w:r>
                </w:p>
              </w:tc>
              <w:tc>
                <w:tcPr>
                  <w:tcW w:w="235" w:type="dxa"/>
                </w:tcPr>
                <w:p w:rsidR="00AD3B0F" w:rsidRPr="00512869" w:rsidRDefault="00AD3B0F" w:rsidP="00201AD0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AD3B0F" w:rsidRPr="00512869" w:rsidTr="00AD3B0F">
              <w:trPr>
                <w:gridAfter w:val="1"/>
                <w:wAfter w:w="235" w:type="dxa"/>
                <w:trHeight w:val="245"/>
              </w:trPr>
              <w:tc>
                <w:tcPr>
                  <w:tcW w:w="3012" w:type="dxa"/>
                </w:tcPr>
                <w:p w:rsidR="00AD3B0F" w:rsidRPr="00512869" w:rsidRDefault="00AD3B0F" w:rsidP="002B68BA">
                  <w:pPr>
                    <w:ind w:left="-10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709" w:type="dxa"/>
                </w:tcPr>
                <w:p w:rsidR="00AD3B0F" w:rsidRPr="00512869" w:rsidRDefault="00AD3B0F" w:rsidP="00201AD0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737" w:type="dxa"/>
                </w:tcPr>
                <w:p w:rsidR="00AD3B0F" w:rsidRPr="00512869" w:rsidRDefault="00AD3B0F" w:rsidP="00201AD0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Married</w:t>
                  </w:r>
                </w:p>
              </w:tc>
            </w:tr>
            <w:tr w:rsidR="00AD3B0F" w:rsidRPr="00512869" w:rsidTr="00AD3B0F">
              <w:trPr>
                <w:gridAfter w:val="1"/>
                <w:wAfter w:w="235" w:type="dxa"/>
                <w:trHeight w:val="245"/>
              </w:trPr>
              <w:tc>
                <w:tcPr>
                  <w:tcW w:w="3012" w:type="dxa"/>
                </w:tcPr>
                <w:p w:rsidR="00AD3B0F" w:rsidRPr="00512869" w:rsidRDefault="00AD3B0F" w:rsidP="002B68BA">
                  <w:pPr>
                    <w:ind w:left="-108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Extra Curricular Activities &amp; Hobbies</w:t>
                  </w:r>
                </w:p>
              </w:tc>
              <w:tc>
                <w:tcPr>
                  <w:tcW w:w="709" w:type="dxa"/>
                </w:tcPr>
                <w:p w:rsidR="00AD3B0F" w:rsidRPr="00512869" w:rsidRDefault="00AD3B0F" w:rsidP="00201AD0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1286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737" w:type="dxa"/>
                </w:tcPr>
                <w:p w:rsidR="00AD3B0F" w:rsidRPr="00512869" w:rsidRDefault="00AD3B0F" w:rsidP="00AD3B0F">
                  <w:pPr>
                    <w:pStyle w:val="Default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512869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 xml:space="preserve">Playing Cricket &amp; Games, Singing, Music, Travelling </w:t>
                  </w:r>
                </w:p>
                <w:p w:rsidR="00AD3B0F" w:rsidRPr="00512869" w:rsidRDefault="00AD3B0F" w:rsidP="00201AD0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9C69CD" w:rsidRPr="00512869" w:rsidRDefault="009C69CD">
            <w:pPr>
              <w:rPr>
                <w:rFonts w:asciiTheme="minorHAnsi" w:hAnsiTheme="minorHAnsi" w:cstheme="minorHAnsi"/>
              </w:rPr>
            </w:pPr>
          </w:p>
        </w:tc>
      </w:tr>
    </w:tbl>
    <w:p w:rsidR="00826945" w:rsidRPr="00512869" w:rsidRDefault="00826945" w:rsidP="002775A9">
      <w:pPr>
        <w:pStyle w:val="Header"/>
        <w:spacing w:before="20" w:after="20"/>
        <w:rPr>
          <w:rFonts w:asciiTheme="minorHAnsi" w:hAnsiTheme="minorHAnsi" w:cstheme="minorHAnsi"/>
          <w:szCs w:val="20"/>
        </w:rPr>
      </w:pPr>
    </w:p>
    <w:p w:rsidR="00FE6324" w:rsidRPr="00512869" w:rsidRDefault="002E19FE" w:rsidP="00C617FA">
      <w:pPr>
        <w:pStyle w:val="Header"/>
        <w:spacing w:before="20" w:after="20"/>
        <w:jc w:val="right"/>
        <w:rPr>
          <w:rFonts w:asciiTheme="minorHAnsi" w:hAnsiTheme="minorHAnsi" w:cstheme="minorHAnsi"/>
          <w:szCs w:val="20"/>
        </w:rPr>
      </w:pPr>
      <w:r w:rsidRPr="00512869">
        <w:rPr>
          <w:rFonts w:asciiTheme="minorHAnsi" w:hAnsiTheme="minorHAnsi" w:cstheme="minorHAnsi"/>
          <w:szCs w:val="20"/>
        </w:rPr>
        <w:tab/>
      </w:r>
      <w:r w:rsidRPr="00512869">
        <w:rPr>
          <w:rFonts w:asciiTheme="minorHAnsi" w:hAnsiTheme="minorHAnsi" w:cstheme="minorHAnsi"/>
          <w:szCs w:val="20"/>
        </w:rPr>
        <w:tab/>
      </w:r>
      <w:r w:rsidRPr="00512869">
        <w:rPr>
          <w:rFonts w:asciiTheme="minorHAnsi" w:hAnsiTheme="minorHAnsi" w:cstheme="minorHAnsi"/>
          <w:szCs w:val="20"/>
        </w:rPr>
        <w:tab/>
      </w:r>
      <w:r w:rsidRPr="00512869">
        <w:rPr>
          <w:rFonts w:asciiTheme="minorHAnsi" w:hAnsiTheme="minorHAnsi" w:cstheme="minorHAnsi"/>
          <w:szCs w:val="20"/>
        </w:rPr>
        <w:tab/>
      </w:r>
      <w:r w:rsidRPr="00512869">
        <w:rPr>
          <w:rFonts w:asciiTheme="minorHAnsi" w:hAnsiTheme="minorHAnsi" w:cstheme="minorHAnsi"/>
          <w:szCs w:val="20"/>
        </w:rPr>
        <w:tab/>
      </w:r>
      <w:r w:rsidRPr="00512869">
        <w:rPr>
          <w:rFonts w:asciiTheme="minorHAnsi" w:hAnsiTheme="minorHAnsi" w:cstheme="minorHAnsi"/>
          <w:szCs w:val="20"/>
        </w:rPr>
        <w:tab/>
      </w:r>
      <w:r w:rsidRPr="00512869">
        <w:rPr>
          <w:rFonts w:asciiTheme="minorHAnsi" w:hAnsiTheme="minorHAnsi" w:cstheme="minorHAnsi"/>
          <w:szCs w:val="20"/>
        </w:rPr>
        <w:tab/>
      </w:r>
      <w:r w:rsidRPr="00512869">
        <w:rPr>
          <w:rFonts w:asciiTheme="minorHAnsi" w:hAnsiTheme="minorHAnsi" w:cstheme="minorHAnsi"/>
          <w:szCs w:val="20"/>
        </w:rPr>
        <w:tab/>
      </w:r>
      <w:r w:rsidRPr="00512869">
        <w:rPr>
          <w:rFonts w:asciiTheme="minorHAnsi" w:hAnsiTheme="minorHAnsi" w:cstheme="minorHAnsi"/>
          <w:b/>
          <w:szCs w:val="20"/>
        </w:rPr>
        <w:t>(Shehzad Ahmed Sayyed)</w:t>
      </w:r>
    </w:p>
    <w:sectPr w:rsidR="00FE6324" w:rsidRPr="00512869" w:rsidSect="00CA3779">
      <w:pgSz w:w="11909" w:h="16834" w:code="9"/>
      <w:pgMar w:top="90" w:right="1152" w:bottom="1260" w:left="1152" w:header="720" w:footer="14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3EE"/>
    <w:multiLevelType w:val="hybridMultilevel"/>
    <w:tmpl w:val="3746FF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5E571A"/>
    <w:multiLevelType w:val="hybridMultilevel"/>
    <w:tmpl w:val="A4282E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096BAA"/>
    <w:multiLevelType w:val="hybridMultilevel"/>
    <w:tmpl w:val="69BA80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08A8536A"/>
    <w:multiLevelType w:val="hybridMultilevel"/>
    <w:tmpl w:val="A548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9AD"/>
    <w:multiLevelType w:val="hybridMultilevel"/>
    <w:tmpl w:val="0E4A7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5552D3"/>
    <w:multiLevelType w:val="hybridMultilevel"/>
    <w:tmpl w:val="4238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32246"/>
    <w:multiLevelType w:val="hybridMultilevel"/>
    <w:tmpl w:val="40B0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41DB9"/>
    <w:multiLevelType w:val="hybridMultilevel"/>
    <w:tmpl w:val="D1AC3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C01924"/>
    <w:multiLevelType w:val="hybridMultilevel"/>
    <w:tmpl w:val="5272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662E5"/>
    <w:multiLevelType w:val="hybridMultilevel"/>
    <w:tmpl w:val="6D02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91D26"/>
    <w:multiLevelType w:val="hybridMultilevel"/>
    <w:tmpl w:val="EDBE1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C401D2"/>
    <w:multiLevelType w:val="hybridMultilevel"/>
    <w:tmpl w:val="1D96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A5925"/>
    <w:multiLevelType w:val="hybridMultilevel"/>
    <w:tmpl w:val="7068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B54FD"/>
    <w:multiLevelType w:val="hybridMultilevel"/>
    <w:tmpl w:val="89C4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80583"/>
    <w:multiLevelType w:val="hybridMultilevel"/>
    <w:tmpl w:val="5B78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47857"/>
    <w:multiLevelType w:val="hybridMultilevel"/>
    <w:tmpl w:val="CF8A96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>
    <w:nsid w:val="59FE3765"/>
    <w:multiLevelType w:val="hybridMultilevel"/>
    <w:tmpl w:val="9842A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5B28DF"/>
    <w:multiLevelType w:val="hybridMultilevel"/>
    <w:tmpl w:val="5FD6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51125"/>
    <w:multiLevelType w:val="hybridMultilevel"/>
    <w:tmpl w:val="70DE6EA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E607A6B"/>
    <w:multiLevelType w:val="hybridMultilevel"/>
    <w:tmpl w:val="6616EE56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0"/>
  </w:num>
  <w:num w:numId="4">
    <w:abstractNumId w:val="19"/>
  </w:num>
  <w:num w:numId="5">
    <w:abstractNumId w:val="2"/>
  </w:num>
  <w:num w:numId="6">
    <w:abstractNumId w:val="16"/>
  </w:num>
  <w:num w:numId="7">
    <w:abstractNumId w:val="10"/>
  </w:num>
  <w:num w:numId="8">
    <w:abstractNumId w:val="14"/>
  </w:num>
  <w:num w:numId="9">
    <w:abstractNumId w:val="18"/>
  </w:num>
  <w:num w:numId="10">
    <w:abstractNumId w:val="4"/>
  </w:num>
  <w:num w:numId="11">
    <w:abstractNumId w:val="3"/>
  </w:num>
  <w:num w:numId="12">
    <w:abstractNumId w:val="1"/>
  </w:num>
  <w:num w:numId="13">
    <w:abstractNumId w:val="17"/>
  </w:num>
  <w:num w:numId="14">
    <w:abstractNumId w:val="0"/>
  </w:num>
  <w:num w:numId="15">
    <w:abstractNumId w:val="13"/>
  </w:num>
  <w:num w:numId="16">
    <w:abstractNumId w:val="6"/>
  </w:num>
  <w:num w:numId="17">
    <w:abstractNumId w:val="15"/>
  </w:num>
  <w:num w:numId="18">
    <w:abstractNumId w:val="7"/>
  </w:num>
  <w:num w:numId="19">
    <w:abstractNumId w:val="5"/>
  </w:num>
  <w:num w:numId="20">
    <w:abstractNumId w:val="9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compat/>
  <w:rsids>
    <w:rsidRoot w:val="00BB1977"/>
    <w:rsid w:val="00025CA1"/>
    <w:rsid w:val="000346D7"/>
    <w:rsid w:val="000412C3"/>
    <w:rsid w:val="00061404"/>
    <w:rsid w:val="00063987"/>
    <w:rsid w:val="00094A13"/>
    <w:rsid w:val="000C2924"/>
    <w:rsid w:val="000E159E"/>
    <w:rsid w:val="00101AD9"/>
    <w:rsid w:val="00112801"/>
    <w:rsid w:val="001164D9"/>
    <w:rsid w:val="0013743E"/>
    <w:rsid w:val="00151E8F"/>
    <w:rsid w:val="00162378"/>
    <w:rsid w:val="001646BD"/>
    <w:rsid w:val="001653A9"/>
    <w:rsid w:val="001728A0"/>
    <w:rsid w:val="001A1E86"/>
    <w:rsid w:val="001C59B7"/>
    <w:rsid w:val="001D72C8"/>
    <w:rsid w:val="001D7860"/>
    <w:rsid w:val="001E1F8C"/>
    <w:rsid w:val="001F07B2"/>
    <w:rsid w:val="001F4AFE"/>
    <w:rsid w:val="00210646"/>
    <w:rsid w:val="00214422"/>
    <w:rsid w:val="00217099"/>
    <w:rsid w:val="00227449"/>
    <w:rsid w:val="0024210C"/>
    <w:rsid w:val="002432D5"/>
    <w:rsid w:val="002775A9"/>
    <w:rsid w:val="00291FF6"/>
    <w:rsid w:val="002C2321"/>
    <w:rsid w:val="002C4D90"/>
    <w:rsid w:val="002D0636"/>
    <w:rsid w:val="002E19FE"/>
    <w:rsid w:val="0030130C"/>
    <w:rsid w:val="0031319A"/>
    <w:rsid w:val="0034077A"/>
    <w:rsid w:val="00356399"/>
    <w:rsid w:val="00357A73"/>
    <w:rsid w:val="00372E56"/>
    <w:rsid w:val="003730A8"/>
    <w:rsid w:val="0037534A"/>
    <w:rsid w:val="00392BBE"/>
    <w:rsid w:val="003B05A3"/>
    <w:rsid w:val="003D2BDC"/>
    <w:rsid w:val="003D64B1"/>
    <w:rsid w:val="00496103"/>
    <w:rsid w:val="004B7FDA"/>
    <w:rsid w:val="004E5F27"/>
    <w:rsid w:val="004F6677"/>
    <w:rsid w:val="0050668A"/>
    <w:rsid w:val="00512869"/>
    <w:rsid w:val="00534ACF"/>
    <w:rsid w:val="005B7FC9"/>
    <w:rsid w:val="005C283B"/>
    <w:rsid w:val="005D62EF"/>
    <w:rsid w:val="005E7415"/>
    <w:rsid w:val="005F37AC"/>
    <w:rsid w:val="005F7823"/>
    <w:rsid w:val="006029E3"/>
    <w:rsid w:val="006276B1"/>
    <w:rsid w:val="00634866"/>
    <w:rsid w:val="00640A6F"/>
    <w:rsid w:val="00652B47"/>
    <w:rsid w:val="006661B6"/>
    <w:rsid w:val="006A48B2"/>
    <w:rsid w:val="006B1F83"/>
    <w:rsid w:val="006B4C89"/>
    <w:rsid w:val="006C0D55"/>
    <w:rsid w:val="006C6182"/>
    <w:rsid w:val="006D0D31"/>
    <w:rsid w:val="006D7CD6"/>
    <w:rsid w:val="006E6231"/>
    <w:rsid w:val="006E70E3"/>
    <w:rsid w:val="006E76CF"/>
    <w:rsid w:val="0070145B"/>
    <w:rsid w:val="00711D9A"/>
    <w:rsid w:val="00720367"/>
    <w:rsid w:val="00720A8C"/>
    <w:rsid w:val="007727B4"/>
    <w:rsid w:val="007C4D5F"/>
    <w:rsid w:val="007C77A5"/>
    <w:rsid w:val="007D04B0"/>
    <w:rsid w:val="007D1DF1"/>
    <w:rsid w:val="00804B41"/>
    <w:rsid w:val="00807571"/>
    <w:rsid w:val="00825F72"/>
    <w:rsid w:val="00826945"/>
    <w:rsid w:val="00826EAD"/>
    <w:rsid w:val="00831B2E"/>
    <w:rsid w:val="00853B54"/>
    <w:rsid w:val="008731B7"/>
    <w:rsid w:val="00883CEB"/>
    <w:rsid w:val="008873A9"/>
    <w:rsid w:val="008A42D8"/>
    <w:rsid w:val="008F1D08"/>
    <w:rsid w:val="00922323"/>
    <w:rsid w:val="0092568B"/>
    <w:rsid w:val="009B1860"/>
    <w:rsid w:val="009B52BA"/>
    <w:rsid w:val="009C69CD"/>
    <w:rsid w:val="009F60CF"/>
    <w:rsid w:val="009F71AE"/>
    <w:rsid w:val="00A20E70"/>
    <w:rsid w:val="00A464C5"/>
    <w:rsid w:val="00A81FF8"/>
    <w:rsid w:val="00A85D48"/>
    <w:rsid w:val="00A94FAC"/>
    <w:rsid w:val="00AB5F6E"/>
    <w:rsid w:val="00AC1D0F"/>
    <w:rsid w:val="00AC4DC4"/>
    <w:rsid w:val="00AC7BEB"/>
    <w:rsid w:val="00AD3B0F"/>
    <w:rsid w:val="00B16D89"/>
    <w:rsid w:val="00B232AD"/>
    <w:rsid w:val="00B429E9"/>
    <w:rsid w:val="00B64D57"/>
    <w:rsid w:val="00B72DB3"/>
    <w:rsid w:val="00B905A7"/>
    <w:rsid w:val="00B95386"/>
    <w:rsid w:val="00BA7093"/>
    <w:rsid w:val="00BB0A6F"/>
    <w:rsid w:val="00BB1977"/>
    <w:rsid w:val="00BD3447"/>
    <w:rsid w:val="00BD6952"/>
    <w:rsid w:val="00BF7C25"/>
    <w:rsid w:val="00C02EA9"/>
    <w:rsid w:val="00C114B3"/>
    <w:rsid w:val="00C20EE4"/>
    <w:rsid w:val="00C22B0C"/>
    <w:rsid w:val="00C617FA"/>
    <w:rsid w:val="00C8245B"/>
    <w:rsid w:val="00C94447"/>
    <w:rsid w:val="00CA3779"/>
    <w:rsid w:val="00CA58DB"/>
    <w:rsid w:val="00CD13DB"/>
    <w:rsid w:val="00CD5121"/>
    <w:rsid w:val="00CF2DFC"/>
    <w:rsid w:val="00D464B4"/>
    <w:rsid w:val="00D56CF6"/>
    <w:rsid w:val="00D8778B"/>
    <w:rsid w:val="00DA1787"/>
    <w:rsid w:val="00DA2118"/>
    <w:rsid w:val="00DA3C33"/>
    <w:rsid w:val="00DB7408"/>
    <w:rsid w:val="00DD16D1"/>
    <w:rsid w:val="00E0132F"/>
    <w:rsid w:val="00E42B43"/>
    <w:rsid w:val="00E56B91"/>
    <w:rsid w:val="00E755CC"/>
    <w:rsid w:val="00E90634"/>
    <w:rsid w:val="00E9220A"/>
    <w:rsid w:val="00E978AB"/>
    <w:rsid w:val="00ED3E79"/>
    <w:rsid w:val="00ED7719"/>
    <w:rsid w:val="00EE03EE"/>
    <w:rsid w:val="00EE0494"/>
    <w:rsid w:val="00EF4435"/>
    <w:rsid w:val="00F03A5D"/>
    <w:rsid w:val="00F04031"/>
    <w:rsid w:val="00F12D52"/>
    <w:rsid w:val="00F17D6A"/>
    <w:rsid w:val="00F4736F"/>
    <w:rsid w:val="00F57E1E"/>
    <w:rsid w:val="00F94B1B"/>
    <w:rsid w:val="00FA5F1A"/>
    <w:rsid w:val="00FC1AC0"/>
    <w:rsid w:val="00FE6324"/>
    <w:rsid w:val="00FF1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pPr>
      <w:jc w:val="both"/>
    </w:pPr>
    <w:rPr>
      <w:rFonts w:ascii="Trebuchet MS" w:eastAsia="Times New Roman" w:hAnsi="Trebuchet MS"/>
      <w:color w:val="00000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sid w:val="005D62E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character" w:customStyle="1" w:styleId="Typewriter">
    <w:name w:val="Typewriter"/>
    <w:rsid w:val="00A81FF8"/>
    <w:rPr>
      <w:rFonts w:ascii="Courier New" w:hAnsi="Courier New"/>
      <w:sz w:val="20"/>
    </w:rPr>
  </w:style>
  <w:style w:type="paragraph" w:customStyle="1" w:styleId="Preformatted">
    <w:name w:val="Preformatted"/>
    <w:basedOn w:val="Normal"/>
    <w:rsid w:val="00A81FF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71"/>
    <w:rPr>
      <w:rFonts w:ascii="Tahoma" w:eastAsia="Times New Roman" w:hAnsi="Tahoma" w:cs="Tahoma"/>
      <w:sz w:val="16"/>
      <w:szCs w:val="16"/>
      <w:lang w:val="en-GB"/>
    </w:rPr>
  </w:style>
  <w:style w:type="table" w:customStyle="1" w:styleId="LightShading1">
    <w:name w:val="Light Shading1"/>
    <w:basedOn w:val="TableNormal"/>
    <w:uiPriority w:val="60"/>
    <w:rsid w:val="009B18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BD34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AC7B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20A8C"/>
    <w:pPr>
      <w:ind w:left="720"/>
      <w:contextualSpacing/>
    </w:pPr>
  </w:style>
  <w:style w:type="paragraph" w:styleId="NoSpacing">
    <w:name w:val="No Spacing"/>
    <w:uiPriority w:val="1"/>
    <w:qFormat/>
    <w:rsid w:val="001653A9"/>
    <w:rPr>
      <w:rFonts w:eastAsia="Times New Roman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58DB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C2924"/>
    <w:rPr>
      <w:color w:val="2B579A"/>
      <w:shd w:val="clear" w:color="auto" w:fill="E6E6E6"/>
    </w:rPr>
  </w:style>
  <w:style w:type="paragraph" w:customStyle="1" w:styleId="Default">
    <w:name w:val="Default"/>
    <w:rsid w:val="00CF2DF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osglobal.com/" TargetMode="External"/><Relationship Id="rId13" Type="http://schemas.openxmlformats.org/officeDocument/2006/relationships/hyperlink" Target="http://www.prolegit.epuratech.com/" TargetMode="External"/><Relationship Id="rId18" Type="http://schemas.openxmlformats.org/officeDocument/2006/relationships/hyperlink" Target="http://www.oemcare.epuratech.com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mbh.epuratech.com/)" TargetMode="External"/><Relationship Id="rId12" Type="http://schemas.openxmlformats.org/officeDocument/2006/relationships/hyperlink" Target="http://www.lvdemo.epuratech.com" TargetMode="External"/><Relationship Id="rId17" Type="http://schemas.openxmlformats.org/officeDocument/2006/relationships/hyperlink" Target="http://www.etosdmc.epuratec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rdentgroup.co.in/en/" TargetMode="External"/><Relationship Id="rId20" Type="http://schemas.openxmlformats.org/officeDocument/2006/relationships/hyperlink" Target="http://www.osedu.epuratech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ww.demo.efewa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inebling.com/" TargetMode="External"/><Relationship Id="rId10" Type="http://schemas.openxmlformats.org/officeDocument/2006/relationships/hyperlink" Target="https://fojeto.com/" TargetMode="External"/><Relationship Id="rId19" Type="http://schemas.openxmlformats.org/officeDocument/2006/relationships/hyperlink" Target="https://osakaair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bc.bkbirlacollegekalyan.com" TargetMode="External"/><Relationship Id="rId14" Type="http://schemas.openxmlformats.org/officeDocument/2006/relationships/hyperlink" Target="https://www.etosglobal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medsh\Application%20Data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26FEB-42E8-4412-A725-46B9AB32DA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22F47-06A7-47C9-B4A0-0D412C42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142</TotalTime>
  <Pages>3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ahmedsh</dc:creator>
  <cp:keywords/>
  <cp:lastModifiedBy>shehzad</cp:lastModifiedBy>
  <cp:revision>14</cp:revision>
  <cp:lastPrinted>2011-05-16T14:03:00Z</cp:lastPrinted>
  <dcterms:created xsi:type="dcterms:W3CDTF">2017-04-17T20:00:00Z</dcterms:created>
  <dcterms:modified xsi:type="dcterms:W3CDTF">2023-02-22T06:29:00Z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TC300090909990</vt:lpwstr>
  </property>
</Properties>
</file>